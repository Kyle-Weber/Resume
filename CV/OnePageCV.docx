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FD2D4" w14:textId="5972FFFD" w:rsidR="000C5155" w:rsidRPr="008E1F80" w:rsidRDefault="00A62ED3" w:rsidP="00A62ED3">
      <w:pPr>
        <w:pStyle w:val="Title"/>
      </w:pPr>
      <w:r>
        <w:t>Kyle Weber</w:t>
      </w:r>
    </w:p>
    <w:p w14:paraId="1BF1CA5F" w14:textId="2D6D0414" w:rsidR="006C2794" w:rsidRDefault="00A62ED3" w:rsidP="006C2794">
      <w:pPr>
        <w:pStyle w:val="ContactInfo"/>
      </w:pPr>
      <w:r>
        <w:t xml:space="preserve">| 3kw109@gmail.com | </w:t>
      </w:r>
      <w:r w:rsidR="00CB6FC0">
        <w:t>Yardley Bucks County Area</w:t>
      </w:r>
    </w:p>
    <w:p w14:paraId="24492726" w14:textId="77777777" w:rsidR="006C2794" w:rsidRDefault="00000000" w:rsidP="006C2794">
      <w:pPr>
        <w:pStyle w:val="Heading1"/>
      </w:pPr>
      <w:sdt>
        <w:sdtPr>
          <w:alias w:val="Education heading:"/>
          <w:tag w:val="Education heading:"/>
          <w:id w:val="1265042256"/>
          <w:placeholder>
            <w:docPart w:val="20E5A5119E5A479189D800115C04319E"/>
          </w:placeholder>
          <w:temporary/>
          <w:showingPlcHdr/>
          <w15:appearance w15:val="hidden"/>
        </w:sdtPr>
        <w:sdtContent>
          <w:r w:rsidR="006C2794">
            <w:t>Education</w:t>
          </w:r>
        </w:sdtContent>
      </w:sdt>
    </w:p>
    <w:tbl>
      <w:tblPr>
        <w:tblStyle w:val="PlainTable4"/>
        <w:tblW w:w="5000" w:type="pct"/>
        <w:tblLook w:val="0620" w:firstRow="1" w:lastRow="0" w:firstColumn="0" w:lastColumn="0" w:noHBand="1" w:noVBand="1"/>
      </w:tblPr>
      <w:tblGrid>
        <w:gridCol w:w="7776"/>
        <w:gridCol w:w="2304"/>
      </w:tblGrid>
      <w:tr w:rsidR="006C2794" w14:paraId="780ED387" w14:textId="77777777" w:rsidTr="00C25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76" w:type="dxa"/>
          </w:tcPr>
          <w:p w14:paraId="1ECC49E4" w14:textId="68910B2B" w:rsidR="004606FF" w:rsidRPr="004606FF" w:rsidRDefault="004606FF" w:rsidP="004606FF">
            <w:pPr>
              <w:pStyle w:val="ContactInfo"/>
            </w:pPr>
            <w:r>
              <w:t>High School: Pennsbury High School, 2016-2020</w:t>
            </w:r>
          </w:p>
          <w:p w14:paraId="256F9E85" w14:textId="63DFE11F" w:rsidR="006C2794" w:rsidRPr="001764A6" w:rsidRDefault="006C2794" w:rsidP="00C258CD">
            <w:pPr>
              <w:pStyle w:val="Heading2"/>
            </w:pPr>
            <w:r>
              <w:t xml:space="preserve">West Chester University, </w:t>
            </w:r>
            <w:r w:rsidR="00A81A1D" w:rsidRPr="00A81A1D">
              <w:t>700 S High St, West Chester, PA 19383</w:t>
            </w:r>
          </w:p>
          <w:p w14:paraId="4484D779" w14:textId="34CFFBC5" w:rsidR="006C2794" w:rsidRDefault="00CB6FC0" w:rsidP="00C258CD">
            <w:pPr>
              <w:rPr>
                <w:b/>
              </w:rPr>
            </w:pPr>
            <w:r>
              <w:rPr>
                <w:b/>
                <w:bCs w:val="0"/>
              </w:rPr>
              <w:t>Applied</w:t>
            </w:r>
            <w:r w:rsidR="00C346C3" w:rsidRPr="00C346C3">
              <w:rPr>
                <w:b/>
                <w:bCs w:val="0"/>
              </w:rPr>
              <w:t xml:space="preserve"> Statistics</w:t>
            </w:r>
          </w:p>
          <w:p w14:paraId="60BFDDA6" w14:textId="0B614707" w:rsidR="000B7D34" w:rsidRPr="000B7D34" w:rsidRDefault="000B7D34" w:rsidP="00C258CD">
            <w:pPr>
              <w:rPr>
                <w:bCs w:val="0"/>
              </w:rPr>
            </w:pPr>
            <w:r>
              <w:rPr>
                <w:b/>
                <w:bCs w:val="0"/>
              </w:rPr>
              <w:t xml:space="preserve">Classes Taken: </w:t>
            </w:r>
            <w:r w:rsidRPr="00DB529D">
              <w:t>Calculus 3, Applied Statics</w:t>
            </w:r>
            <w:r>
              <w:t xml:space="preserve">, Mathematical Statistics, Differential Equations, Topics in Advanced Statistics. </w:t>
            </w:r>
          </w:p>
          <w:p w14:paraId="46211342" w14:textId="0BB0284D" w:rsidR="00DB529D" w:rsidRPr="00DB529D" w:rsidRDefault="00CB6FC0" w:rsidP="00C258CD">
            <w:pPr>
              <w:rPr>
                <w:bCs w:val="0"/>
              </w:rPr>
            </w:pPr>
            <w:r>
              <w:rPr>
                <w:bCs w:val="0"/>
              </w:rPr>
              <w:t>G</w:t>
            </w:r>
            <w:r w:rsidR="00DB529D">
              <w:rPr>
                <w:bCs w:val="0"/>
              </w:rPr>
              <w:t xml:space="preserve">raduation: </w:t>
            </w:r>
            <w:r w:rsidR="003D4ED8">
              <w:rPr>
                <w:bCs w:val="0"/>
              </w:rPr>
              <w:t>Spring</w:t>
            </w:r>
            <w:r w:rsidR="00C742B9">
              <w:rPr>
                <w:bCs w:val="0"/>
              </w:rPr>
              <w:t xml:space="preserve"> </w:t>
            </w:r>
            <w:r w:rsidR="00DB529D">
              <w:rPr>
                <w:bCs w:val="0"/>
              </w:rPr>
              <w:t>202</w:t>
            </w:r>
            <w:r w:rsidR="003D4ED8">
              <w:rPr>
                <w:bCs w:val="0"/>
              </w:rPr>
              <w:t>4</w:t>
            </w:r>
          </w:p>
        </w:tc>
        <w:tc>
          <w:tcPr>
            <w:tcW w:w="2304" w:type="dxa"/>
          </w:tcPr>
          <w:p w14:paraId="351AA1D2" w14:textId="77777777" w:rsidR="004606FF" w:rsidRDefault="004606FF" w:rsidP="00C258CD">
            <w:pPr>
              <w:pStyle w:val="Date"/>
              <w:rPr>
                <w:bCs w:val="0"/>
              </w:rPr>
            </w:pPr>
          </w:p>
          <w:p w14:paraId="7DEC94A1" w14:textId="3DF43305" w:rsidR="006C2794" w:rsidRDefault="00140564" w:rsidP="00C258CD">
            <w:pPr>
              <w:pStyle w:val="Date"/>
            </w:pPr>
            <w:r>
              <w:t>2020-202</w:t>
            </w:r>
            <w:r w:rsidR="003D4ED8">
              <w:t>4</w:t>
            </w:r>
          </w:p>
        </w:tc>
      </w:tr>
    </w:tbl>
    <w:p w14:paraId="48B391A8" w14:textId="09D2BB51" w:rsidR="00913DFE" w:rsidRDefault="002F6CC1" w:rsidP="00913DFE">
      <w:pPr>
        <w:pStyle w:val="Heading1"/>
        <w:rPr>
          <w:rFonts w:asciiTheme="minorHAnsi" w:eastAsiaTheme="minorEastAsia" w:hAnsiTheme="minorHAnsi" w:cstheme="minorBidi"/>
          <w:color w:val="262626" w:themeColor="text1" w:themeTint="D9"/>
          <w:sz w:val="22"/>
          <w:szCs w:val="22"/>
        </w:rPr>
      </w:pPr>
      <w:r>
        <w:t>Work Experience</w:t>
      </w:r>
    </w:p>
    <w:tbl>
      <w:tblPr>
        <w:tblStyle w:val="PlainTable4"/>
        <w:tblW w:w="5000" w:type="pct"/>
        <w:tblLook w:val="0620" w:firstRow="1" w:lastRow="0" w:firstColumn="0" w:lastColumn="0" w:noHBand="1" w:noVBand="1"/>
      </w:tblPr>
      <w:tblGrid>
        <w:gridCol w:w="7776"/>
        <w:gridCol w:w="2304"/>
      </w:tblGrid>
      <w:tr w:rsidR="00913DFE" w14:paraId="04C940D3" w14:textId="77777777" w:rsidTr="00C25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76" w:type="dxa"/>
          </w:tcPr>
          <w:p w14:paraId="2BE7B18D" w14:textId="77777777" w:rsidR="00913DFE" w:rsidRPr="001764A6" w:rsidRDefault="00913DFE" w:rsidP="00C258CD">
            <w:pPr>
              <w:pStyle w:val="Heading2"/>
            </w:pPr>
            <w:r>
              <w:t>Penn Fair Swim Club</w:t>
            </w:r>
            <w:r w:rsidRPr="001764A6">
              <w:t xml:space="preserve">, </w:t>
            </w:r>
            <w:r w:rsidRPr="008169CB">
              <w:t>211 Elbow Ln, Morrisville, PA 19067</w:t>
            </w:r>
          </w:p>
          <w:p w14:paraId="729327B1" w14:textId="53D9F54E" w:rsidR="00913DFE" w:rsidRPr="00284795" w:rsidRDefault="005704DC" w:rsidP="00C258CD">
            <w:pPr>
              <w:rPr>
                <w:i/>
                <w:iCs/>
              </w:rPr>
            </w:pPr>
            <w:r w:rsidRPr="00284795">
              <w:rPr>
                <w:i/>
                <w:iCs/>
              </w:rPr>
              <w:t xml:space="preserve">Assistant manager and lifeguard at Penn Fair Swim Club. </w:t>
            </w:r>
          </w:p>
        </w:tc>
        <w:tc>
          <w:tcPr>
            <w:tcW w:w="2304" w:type="dxa"/>
          </w:tcPr>
          <w:p w14:paraId="1266975B" w14:textId="77777777" w:rsidR="00913DFE" w:rsidRDefault="00913DFE" w:rsidP="00C258CD">
            <w:pPr>
              <w:pStyle w:val="Date"/>
            </w:pPr>
            <w:r>
              <w:t>2017-2022</w:t>
            </w:r>
          </w:p>
        </w:tc>
      </w:tr>
    </w:tbl>
    <w:p w14:paraId="25B5C0D6" w14:textId="45C04D00" w:rsidR="00913DFE" w:rsidRDefault="00666E36" w:rsidP="006A189A">
      <w:pPr>
        <w:pStyle w:val="ContactInfo"/>
        <w:numPr>
          <w:ilvl w:val="0"/>
          <w:numId w:val="14"/>
        </w:numPr>
      </w:pPr>
      <w:r>
        <w:t>Experience</w:t>
      </w:r>
      <w:r w:rsidR="00C742B9">
        <w:t>d</w:t>
      </w:r>
      <w:r>
        <w:t xml:space="preserve"> in working with and managing others. </w:t>
      </w:r>
    </w:p>
    <w:p w14:paraId="23F2E55F" w14:textId="0CDED4F3" w:rsidR="00666E36" w:rsidRDefault="00D87A54" w:rsidP="006A189A">
      <w:pPr>
        <w:pStyle w:val="ContactInfo"/>
        <w:numPr>
          <w:ilvl w:val="0"/>
          <w:numId w:val="14"/>
        </w:numPr>
      </w:pPr>
      <w:r>
        <w:t>Successfully h</w:t>
      </w:r>
      <w:r w:rsidR="00666E36">
        <w:t>elped to plan and organize event</w:t>
      </w:r>
      <w:r>
        <w:t xml:space="preserve">s. </w:t>
      </w:r>
    </w:p>
    <w:p w14:paraId="3C33CDB7" w14:textId="6CF63B4F" w:rsidR="00284795" w:rsidRDefault="00EB2488" w:rsidP="006A189A">
      <w:pPr>
        <w:pStyle w:val="ContactInfo"/>
        <w:numPr>
          <w:ilvl w:val="0"/>
          <w:numId w:val="14"/>
        </w:numPr>
      </w:pPr>
      <w:r>
        <w:t>Supervised daily operations</w:t>
      </w:r>
      <w:r w:rsidR="00284795">
        <w:t xml:space="preserve"> and </w:t>
      </w:r>
      <w:r w:rsidR="00BC2A1F">
        <w:t xml:space="preserve">other </w:t>
      </w:r>
      <w:r w:rsidR="00284795">
        <w:t>employees.</w:t>
      </w:r>
      <w:r w:rsidR="00BC2A1F">
        <w:t xml:space="preserve"> </w:t>
      </w:r>
    </w:p>
    <w:p w14:paraId="2BF49168" w14:textId="3D4E34AB" w:rsidR="00B96B03" w:rsidRDefault="00284795" w:rsidP="006A189A">
      <w:pPr>
        <w:pStyle w:val="ContactInfo"/>
        <w:numPr>
          <w:ilvl w:val="0"/>
          <w:numId w:val="14"/>
        </w:numPr>
      </w:pPr>
      <w:r>
        <w:t>D</w:t>
      </w:r>
      <w:r w:rsidR="00BC2A1F">
        <w:t>ealt with customer concerns and questions</w:t>
      </w:r>
      <w:r>
        <w:t>.</w:t>
      </w:r>
    </w:p>
    <w:p w14:paraId="7FD5AECD" w14:textId="36226DA9" w:rsidR="003D4ED8" w:rsidRDefault="003D4ED8" w:rsidP="003D4ED8">
      <w:pPr>
        <w:pStyle w:val="Heading2"/>
        <w:rPr>
          <w:bCs/>
        </w:rPr>
      </w:pPr>
      <w:r w:rsidRPr="003D4ED8">
        <w:rPr>
          <w:bCs/>
        </w:rPr>
        <w:t>YMCA, 601 S. Oxford Valley Road Fairless Hills, PA 19030</w:t>
      </w:r>
      <w:r w:rsidR="0036490D">
        <w:rPr>
          <w:bCs/>
        </w:rPr>
        <w:t xml:space="preserve"> </w:t>
      </w:r>
      <w:r w:rsidR="0036490D">
        <w:rPr>
          <w:bCs/>
        </w:rPr>
        <w:tab/>
      </w:r>
      <w:r w:rsidR="0036490D">
        <w:rPr>
          <w:bCs/>
        </w:rPr>
        <w:tab/>
      </w:r>
      <w:r w:rsidR="0036490D">
        <w:rPr>
          <w:bCs/>
        </w:rPr>
        <w:tab/>
      </w:r>
      <w:r w:rsidR="0036490D">
        <w:rPr>
          <w:bCs/>
        </w:rPr>
        <w:tab/>
        <w:t xml:space="preserve">      </w:t>
      </w:r>
      <w:r w:rsidR="0036490D" w:rsidRPr="0036490D">
        <w:rPr>
          <w:rFonts w:asciiTheme="minorHAnsi" w:eastAsiaTheme="minorEastAsia" w:hAnsiTheme="minorHAnsi" w:cstheme="minorBidi"/>
          <w:bCs/>
          <w:color w:val="262626" w:themeColor="text1" w:themeTint="D9"/>
          <w:sz w:val="22"/>
          <w:szCs w:val="22"/>
        </w:rPr>
        <w:t>2022-202</w:t>
      </w:r>
      <w:r w:rsidR="000B7D34">
        <w:rPr>
          <w:rFonts w:asciiTheme="minorHAnsi" w:eastAsiaTheme="minorEastAsia" w:hAnsiTheme="minorHAnsi" w:cstheme="minorBidi"/>
          <w:bCs/>
          <w:color w:val="262626" w:themeColor="text1" w:themeTint="D9"/>
          <w:sz w:val="22"/>
          <w:szCs w:val="22"/>
        </w:rPr>
        <w:t>4</w:t>
      </w:r>
    </w:p>
    <w:p w14:paraId="5BDE6E54" w14:textId="2A059908" w:rsidR="00052DF4" w:rsidRPr="00284795" w:rsidRDefault="00D04C57" w:rsidP="00052DF4">
      <w:pPr>
        <w:rPr>
          <w:i/>
          <w:iCs/>
        </w:rPr>
      </w:pPr>
      <w:r w:rsidRPr="00284795">
        <w:rPr>
          <w:i/>
          <w:iCs/>
        </w:rPr>
        <w:t xml:space="preserve">Served as a </w:t>
      </w:r>
      <w:r w:rsidR="00052DF4" w:rsidRPr="00284795">
        <w:rPr>
          <w:i/>
          <w:iCs/>
        </w:rPr>
        <w:t>Lifeguard</w:t>
      </w:r>
      <w:r w:rsidRPr="00284795">
        <w:rPr>
          <w:i/>
          <w:iCs/>
        </w:rPr>
        <w:t xml:space="preserve"> for Fairless Hills and Surrounding pools.</w:t>
      </w:r>
    </w:p>
    <w:p w14:paraId="02A10559" w14:textId="018D308A" w:rsidR="00D04C57" w:rsidRDefault="00D04C57" w:rsidP="00D04C57">
      <w:pPr>
        <w:pStyle w:val="ContactInfo"/>
        <w:numPr>
          <w:ilvl w:val="0"/>
          <w:numId w:val="14"/>
        </w:numPr>
      </w:pPr>
      <w:r>
        <w:t xml:space="preserve">Adapted and used </w:t>
      </w:r>
      <w:r w:rsidR="000B7D34">
        <w:t>problem-solving</w:t>
      </w:r>
      <w:r>
        <w:t xml:space="preserve"> skills to address issues during work. </w:t>
      </w:r>
    </w:p>
    <w:sdt>
      <w:sdtPr>
        <w:alias w:val="Skills &amp; Abilities heading:"/>
        <w:tag w:val="Skills &amp; Abilities heading:"/>
        <w:id w:val="1904716257"/>
        <w:placeholder>
          <w:docPart w:val="5F323AEF5DEE4ABE8AA4948D0743F5CE"/>
        </w:placeholder>
        <w:temporary/>
        <w:showingPlcHdr/>
        <w15:appearance w15:val="hidden"/>
      </w:sdtPr>
      <w:sdtContent>
        <w:p w14:paraId="31DF192E" w14:textId="77777777" w:rsidR="00C056DC" w:rsidRDefault="00C056DC" w:rsidP="00C056DC">
          <w:pPr>
            <w:pStyle w:val="Heading1"/>
          </w:pPr>
          <w:r>
            <w:t>Skills &amp; Abilities</w:t>
          </w:r>
        </w:p>
      </w:sdtContent>
    </w:sdt>
    <w:p w14:paraId="56D5C6BC" w14:textId="2568E29D" w:rsidR="00C056DC" w:rsidRDefault="008E0BC3" w:rsidP="008E0BC3">
      <w:pPr>
        <w:pStyle w:val="ListParagraph"/>
        <w:numPr>
          <w:ilvl w:val="0"/>
          <w:numId w:val="15"/>
        </w:numPr>
      </w:pPr>
      <w:r>
        <w:t xml:space="preserve">Time management and the ability to </w:t>
      </w:r>
      <w:r w:rsidR="00C04A7C">
        <w:t>efficiently</w:t>
      </w:r>
      <w:r>
        <w:t xml:space="preserve"> work on assigned tasks</w:t>
      </w:r>
      <w:r w:rsidR="001E68C8">
        <w:t xml:space="preserve"> with f</w:t>
      </w:r>
      <w:r w:rsidR="00C04A7C">
        <w:t>orward</w:t>
      </w:r>
      <w:r w:rsidR="00284795">
        <w:t>-</w:t>
      </w:r>
      <w:r w:rsidR="00C04A7C">
        <w:t xml:space="preserve">planning skills to effectively </w:t>
      </w:r>
      <w:r w:rsidR="001E68C8">
        <w:t xml:space="preserve">schedule </w:t>
      </w:r>
      <w:r w:rsidR="00DC7A44">
        <w:t>workload</w:t>
      </w:r>
      <w:r w:rsidR="00284795">
        <w:t>s</w:t>
      </w:r>
      <w:r w:rsidR="00C04A7C">
        <w:t>.</w:t>
      </w:r>
    </w:p>
    <w:p w14:paraId="39DB245D" w14:textId="64F85D70" w:rsidR="008E0BC3" w:rsidRDefault="0090171B" w:rsidP="008E0BC3">
      <w:pPr>
        <w:pStyle w:val="ListParagraph"/>
        <w:numPr>
          <w:ilvl w:val="0"/>
          <w:numId w:val="15"/>
        </w:numPr>
      </w:pPr>
      <w:r>
        <w:t xml:space="preserve">Proficient in </w:t>
      </w:r>
      <w:r w:rsidR="008E0BC3">
        <w:t>Microsoft Office</w:t>
      </w:r>
      <w:r w:rsidR="000852F9">
        <w:t>, RStudio, SPSS</w:t>
      </w:r>
      <w:r w:rsidR="00284795">
        <w:t>, and SAS</w:t>
      </w:r>
      <w:r w:rsidR="000852F9">
        <w:t>.</w:t>
      </w:r>
    </w:p>
    <w:p w14:paraId="7711A79C" w14:textId="2BED96E1" w:rsidR="000852F9" w:rsidRDefault="000852F9" w:rsidP="000852F9">
      <w:pPr>
        <w:pStyle w:val="ListParagraph"/>
        <w:numPr>
          <w:ilvl w:val="0"/>
          <w:numId w:val="15"/>
        </w:numPr>
      </w:pPr>
      <w:r>
        <w:t>Interpersonal and communication skills</w:t>
      </w:r>
      <w:r w:rsidR="000837B6">
        <w:t xml:space="preserve"> allowing for productive and successful relationships with </w:t>
      </w:r>
      <w:r w:rsidR="0009101D">
        <w:t xml:space="preserve">team members and </w:t>
      </w:r>
      <w:r w:rsidR="000837B6">
        <w:t xml:space="preserve">others. </w:t>
      </w:r>
    </w:p>
    <w:p w14:paraId="08D54105" w14:textId="1486890C" w:rsidR="00050355" w:rsidRDefault="00050355" w:rsidP="000852F9">
      <w:pPr>
        <w:pStyle w:val="ListParagraph"/>
        <w:numPr>
          <w:ilvl w:val="0"/>
          <w:numId w:val="15"/>
        </w:numPr>
      </w:pPr>
      <w:r>
        <w:t>Highly attentive to details</w:t>
      </w:r>
      <w:r w:rsidR="000837B6">
        <w:t xml:space="preserve"> preventing mistakes and errors in work. </w:t>
      </w:r>
    </w:p>
    <w:p w14:paraId="09EB83FB" w14:textId="13C4BD3A" w:rsidR="008C57CD" w:rsidRDefault="008C57CD" w:rsidP="000852F9">
      <w:pPr>
        <w:pStyle w:val="ListParagraph"/>
        <w:numPr>
          <w:ilvl w:val="0"/>
          <w:numId w:val="15"/>
        </w:numPr>
      </w:pPr>
      <w:r>
        <w:t xml:space="preserve">Collaboration and </w:t>
      </w:r>
      <w:r w:rsidR="00CA0E80">
        <w:t>problem-solving</w:t>
      </w:r>
      <w:r>
        <w:t xml:space="preserve"> abilities</w:t>
      </w:r>
      <w:r w:rsidR="0009101D">
        <w:t xml:space="preserve"> with the </w:t>
      </w:r>
      <w:r w:rsidR="00C04A7C">
        <w:t>capacity</w:t>
      </w:r>
      <w:r w:rsidR="0009101D">
        <w:t xml:space="preserve"> to work efficiently in groups</w:t>
      </w:r>
      <w:r w:rsidR="008763F5">
        <w:t>.</w:t>
      </w:r>
    </w:p>
    <w:p w14:paraId="002CC962" w14:textId="6C1E6CE7" w:rsidR="000852F9" w:rsidRDefault="000852F9" w:rsidP="000852F9"/>
    <w:p w14:paraId="6644D3F9" w14:textId="4A828C8B" w:rsidR="000852F9" w:rsidRDefault="000852F9" w:rsidP="000852F9">
      <w:r w:rsidRPr="000852F9">
        <w:rPr>
          <w:rFonts w:asciiTheme="majorHAnsi" w:eastAsiaTheme="majorEastAsia" w:hAnsiTheme="majorHAnsi" w:cstheme="majorBidi"/>
          <w:color w:val="1C6688" w:themeColor="accent4" w:themeShade="80"/>
          <w:sz w:val="28"/>
          <w:szCs w:val="28"/>
        </w:rPr>
        <w:t>Extracurriculars</w:t>
      </w:r>
      <w:r>
        <w:t>:</w:t>
      </w:r>
    </w:p>
    <w:p w14:paraId="58FDB743" w14:textId="1A79C89B" w:rsidR="00284795" w:rsidRDefault="00235483" w:rsidP="00284795">
      <w:pPr>
        <w:pStyle w:val="ListParagraph"/>
        <w:numPr>
          <w:ilvl w:val="0"/>
          <w:numId w:val="16"/>
        </w:numPr>
      </w:pPr>
      <w:r>
        <w:t>West Chester Fencing Club</w:t>
      </w:r>
    </w:p>
    <w:sectPr w:rsidR="00284795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A8943" w14:textId="77777777" w:rsidR="00CA53A3" w:rsidRDefault="00CA53A3">
      <w:pPr>
        <w:spacing w:line="240" w:lineRule="auto"/>
      </w:pPr>
      <w:r>
        <w:separator/>
      </w:r>
    </w:p>
  </w:endnote>
  <w:endnote w:type="continuationSeparator" w:id="0">
    <w:p w14:paraId="64DEB395" w14:textId="77777777" w:rsidR="00CA53A3" w:rsidRDefault="00CA53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A706E" w14:textId="77777777"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764A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D0D40" w14:textId="77777777" w:rsidR="00CA53A3" w:rsidRDefault="00CA53A3">
      <w:pPr>
        <w:spacing w:line="240" w:lineRule="auto"/>
      </w:pPr>
      <w:r>
        <w:separator/>
      </w:r>
    </w:p>
  </w:footnote>
  <w:footnote w:type="continuationSeparator" w:id="0">
    <w:p w14:paraId="222D5865" w14:textId="77777777" w:rsidR="00CA53A3" w:rsidRDefault="00CA53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C3760F"/>
    <w:multiLevelType w:val="hybridMultilevel"/>
    <w:tmpl w:val="D66A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A048C"/>
    <w:multiLevelType w:val="hybridMultilevel"/>
    <w:tmpl w:val="3B02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C2426"/>
    <w:multiLevelType w:val="hybridMultilevel"/>
    <w:tmpl w:val="DD4E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52162178">
    <w:abstractNumId w:val="9"/>
  </w:num>
  <w:num w:numId="2" w16cid:durableId="1976329175">
    <w:abstractNumId w:val="7"/>
  </w:num>
  <w:num w:numId="3" w16cid:durableId="1517378303">
    <w:abstractNumId w:val="6"/>
  </w:num>
  <w:num w:numId="4" w16cid:durableId="589582889">
    <w:abstractNumId w:val="5"/>
  </w:num>
  <w:num w:numId="5" w16cid:durableId="294527368">
    <w:abstractNumId w:val="4"/>
  </w:num>
  <w:num w:numId="6" w16cid:durableId="469519628">
    <w:abstractNumId w:val="8"/>
  </w:num>
  <w:num w:numId="7" w16cid:durableId="1933274070">
    <w:abstractNumId w:val="3"/>
  </w:num>
  <w:num w:numId="8" w16cid:durableId="37972659">
    <w:abstractNumId w:val="2"/>
  </w:num>
  <w:num w:numId="9" w16cid:durableId="1292905215">
    <w:abstractNumId w:val="1"/>
  </w:num>
  <w:num w:numId="10" w16cid:durableId="960110025">
    <w:abstractNumId w:val="0"/>
  </w:num>
  <w:num w:numId="11" w16cid:durableId="1004279258">
    <w:abstractNumId w:val="13"/>
  </w:num>
  <w:num w:numId="12" w16cid:durableId="1746148259">
    <w:abstractNumId w:val="14"/>
  </w:num>
  <w:num w:numId="13" w16cid:durableId="45379645">
    <w:abstractNumId w:val="15"/>
  </w:num>
  <w:num w:numId="14" w16cid:durableId="101924902">
    <w:abstractNumId w:val="11"/>
  </w:num>
  <w:num w:numId="15" w16cid:durableId="1853105575">
    <w:abstractNumId w:val="12"/>
  </w:num>
  <w:num w:numId="16" w16cid:durableId="20159853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780"/>
    <w:rsid w:val="000425C6"/>
    <w:rsid w:val="00050355"/>
    <w:rsid w:val="00052DF4"/>
    <w:rsid w:val="000837B6"/>
    <w:rsid w:val="000852F9"/>
    <w:rsid w:val="0009101D"/>
    <w:rsid w:val="000B7D34"/>
    <w:rsid w:val="000C5155"/>
    <w:rsid w:val="000F1DC7"/>
    <w:rsid w:val="00102D8D"/>
    <w:rsid w:val="001176AB"/>
    <w:rsid w:val="00140564"/>
    <w:rsid w:val="001411E0"/>
    <w:rsid w:val="00161726"/>
    <w:rsid w:val="001764A6"/>
    <w:rsid w:val="001E0005"/>
    <w:rsid w:val="001E68C8"/>
    <w:rsid w:val="00235483"/>
    <w:rsid w:val="002542E2"/>
    <w:rsid w:val="00284795"/>
    <w:rsid w:val="002E3805"/>
    <w:rsid w:val="002F47D4"/>
    <w:rsid w:val="002F6CC1"/>
    <w:rsid w:val="00310490"/>
    <w:rsid w:val="00337C64"/>
    <w:rsid w:val="00346363"/>
    <w:rsid w:val="0036490D"/>
    <w:rsid w:val="003D4ED8"/>
    <w:rsid w:val="003E7996"/>
    <w:rsid w:val="003F3B40"/>
    <w:rsid w:val="0041193D"/>
    <w:rsid w:val="004459B3"/>
    <w:rsid w:val="004606FF"/>
    <w:rsid w:val="00490268"/>
    <w:rsid w:val="004C3892"/>
    <w:rsid w:val="00517A86"/>
    <w:rsid w:val="005648FD"/>
    <w:rsid w:val="005704DC"/>
    <w:rsid w:val="005B7925"/>
    <w:rsid w:val="005C053C"/>
    <w:rsid w:val="00662F48"/>
    <w:rsid w:val="00666E36"/>
    <w:rsid w:val="006671A3"/>
    <w:rsid w:val="006A189A"/>
    <w:rsid w:val="006C1ADA"/>
    <w:rsid w:val="006C2794"/>
    <w:rsid w:val="006C6F42"/>
    <w:rsid w:val="006D3B8E"/>
    <w:rsid w:val="006E61DE"/>
    <w:rsid w:val="00712145"/>
    <w:rsid w:val="007143C3"/>
    <w:rsid w:val="00726583"/>
    <w:rsid w:val="0073379B"/>
    <w:rsid w:val="007C51D0"/>
    <w:rsid w:val="007C6D48"/>
    <w:rsid w:val="007D7DC8"/>
    <w:rsid w:val="00803FEC"/>
    <w:rsid w:val="008169CB"/>
    <w:rsid w:val="008411A2"/>
    <w:rsid w:val="008763F5"/>
    <w:rsid w:val="00891AF5"/>
    <w:rsid w:val="008B2D0D"/>
    <w:rsid w:val="008C57CD"/>
    <w:rsid w:val="008D4144"/>
    <w:rsid w:val="008E0BC3"/>
    <w:rsid w:val="008E1F80"/>
    <w:rsid w:val="0090171B"/>
    <w:rsid w:val="00913DFE"/>
    <w:rsid w:val="00962007"/>
    <w:rsid w:val="00971A48"/>
    <w:rsid w:val="00996284"/>
    <w:rsid w:val="00A54780"/>
    <w:rsid w:val="00A62ED3"/>
    <w:rsid w:val="00A81A1D"/>
    <w:rsid w:val="00AE7F30"/>
    <w:rsid w:val="00B0548E"/>
    <w:rsid w:val="00B06F91"/>
    <w:rsid w:val="00B550F6"/>
    <w:rsid w:val="00B96B03"/>
    <w:rsid w:val="00BA0CCA"/>
    <w:rsid w:val="00BC2A1F"/>
    <w:rsid w:val="00BD5B36"/>
    <w:rsid w:val="00BE5218"/>
    <w:rsid w:val="00BF4788"/>
    <w:rsid w:val="00C04A7C"/>
    <w:rsid w:val="00C056DC"/>
    <w:rsid w:val="00C24DCC"/>
    <w:rsid w:val="00C258CD"/>
    <w:rsid w:val="00C346C3"/>
    <w:rsid w:val="00C742B9"/>
    <w:rsid w:val="00C74AEB"/>
    <w:rsid w:val="00C773C5"/>
    <w:rsid w:val="00CA0E80"/>
    <w:rsid w:val="00CA53A3"/>
    <w:rsid w:val="00CB6FC0"/>
    <w:rsid w:val="00CD5265"/>
    <w:rsid w:val="00D04C57"/>
    <w:rsid w:val="00D136AC"/>
    <w:rsid w:val="00D36DCF"/>
    <w:rsid w:val="00D469F8"/>
    <w:rsid w:val="00D54540"/>
    <w:rsid w:val="00D77989"/>
    <w:rsid w:val="00D87A54"/>
    <w:rsid w:val="00DB0761"/>
    <w:rsid w:val="00DB529D"/>
    <w:rsid w:val="00DB5AB2"/>
    <w:rsid w:val="00DB7951"/>
    <w:rsid w:val="00DC7A44"/>
    <w:rsid w:val="00DE55F0"/>
    <w:rsid w:val="00E10969"/>
    <w:rsid w:val="00E60959"/>
    <w:rsid w:val="00E975A7"/>
    <w:rsid w:val="00EB2488"/>
    <w:rsid w:val="00EB514D"/>
    <w:rsid w:val="00EF0CB5"/>
    <w:rsid w:val="00EF5D7C"/>
    <w:rsid w:val="00F055B5"/>
    <w:rsid w:val="00F104DB"/>
    <w:rsid w:val="00F145C5"/>
    <w:rsid w:val="00F17C4D"/>
    <w:rsid w:val="00F331B1"/>
    <w:rsid w:val="00F750C7"/>
    <w:rsid w:val="00FB54AB"/>
    <w:rsid w:val="00FB6C2D"/>
    <w:rsid w:val="00FC5E65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6293A"/>
  <w15:docId w15:val="{DD5AA05A-5B2D-4250-85F6-4B90DA80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kw10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F323AEF5DEE4ABE8AA4948D0743F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B9823-3CAB-4A58-946C-72D0F1DD9C2E}"/>
      </w:docPartPr>
      <w:docPartBody>
        <w:p w:rsidR="00351D66" w:rsidRDefault="00351D66">
          <w:pPr>
            <w:pStyle w:val="5F323AEF5DEE4ABE8AA4948D0743F5CE"/>
          </w:pPr>
          <w:r>
            <w:t>Skills &amp; Abilities</w:t>
          </w:r>
        </w:p>
      </w:docPartBody>
    </w:docPart>
    <w:docPart>
      <w:docPartPr>
        <w:name w:val="20E5A5119E5A479189D800115C043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A9A69-FCC9-48C2-AE70-50107257C92D}"/>
      </w:docPartPr>
      <w:docPartBody>
        <w:p w:rsidR="00351D66" w:rsidRDefault="00351D66" w:rsidP="00351D66">
          <w:pPr>
            <w:pStyle w:val="20E5A5119E5A479189D800115C04319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66"/>
    <w:rsid w:val="00025251"/>
    <w:rsid w:val="00164444"/>
    <w:rsid w:val="001861D1"/>
    <w:rsid w:val="00351D66"/>
    <w:rsid w:val="009A30A5"/>
    <w:rsid w:val="009F74ED"/>
    <w:rsid w:val="00DB5AB2"/>
    <w:rsid w:val="00E42E18"/>
    <w:rsid w:val="00E81C01"/>
    <w:rsid w:val="00F1117B"/>
    <w:rsid w:val="00F4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323AEF5DEE4ABE8AA4948D0743F5CE">
    <w:name w:val="5F323AEF5DEE4ABE8AA4948D0743F5CE"/>
  </w:style>
  <w:style w:type="paragraph" w:customStyle="1" w:styleId="20E5A5119E5A479189D800115C04319E">
    <w:name w:val="20E5A5119E5A479189D800115C04319E"/>
    <w:rsid w:val="00351D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470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Weber</dc:creator>
  <cp:keywords/>
  <dc:description/>
  <cp:lastModifiedBy>Ryan</cp:lastModifiedBy>
  <cp:revision>2</cp:revision>
  <cp:lastPrinted>2022-04-25T16:09:00Z</cp:lastPrinted>
  <dcterms:created xsi:type="dcterms:W3CDTF">2024-01-22T18:42:00Z</dcterms:created>
  <dcterms:modified xsi:type="dcterms:W3CDTF">2024-05-23T20:49:00Z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f0fe70e2493e41d14adcf2491be4c30ce6950e54da0e5879a4a04e9382ada914</vt:lpwstr>
  </property>
</Properties>
</file>